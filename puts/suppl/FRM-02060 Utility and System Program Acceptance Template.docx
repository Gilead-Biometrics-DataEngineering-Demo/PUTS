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7B6" w:rsidRDefault="001667B6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D26556" w:rsidRPr="00D26556" w:rsidRDefault="00D26556">
      <w:pPr>
        <w:rPr>
          <w:rFonts w:ascii="Arial" w:hAnsi="Arial" w:cs="Arial"/>
          <w:sz w:val="18"/>
          <w:szCs w:val="18"/>
        </w:rPr>
      </w:pPr>
    </w:p>
    <w:tbl>
      <w:tblPr>
        <w:tblW w:w="14208" w:type="dxa"/>
        <w:tblInd w:w="480" w:type="dxa"/>
        <w:tblLayout w:type="fixed"/>
        <w:tblLook w:val="0000" w:firstRow="0" w:lastRow="0" w:firstColumn="0" w:lastColumn="0" w:noHBand="0" w:noVBand="0"/>
      </w:tblPr>
      <w:tblGrid>
        <w:gridCol w:w="1248"/>
        <w:gridCol w:w="990"/>
        <w:gridCol w:w="3600"/>
        <w:gridCol w:w="1080"/>
        <w:gridCol w:w="1260"/>
        <w:gridCol w:w="1260"/>
        <w:gridCol w:w="990"/>
        <w:gridCol w:w="900"/>
        <w:gridCol w:w="810"/>
        <w:gridCol w:w="2070"/>
      </w:tblGrid>
      <w:tr w:rsidR="00A705EA" w:rsidRPr="00D26556" w:rsidTr="00D36AFB">
        <w:trPr>
          <w:trHeight w:val="256"/>
          <w:tblHeader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Pr="00D26556" w:rsidRDefault="00A705EA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Utility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A705EA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UR ID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A705EA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User Requirement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A705EA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PD ID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A705EA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</w:t>
            </w:r>
            <w:r w:rsidR="00E266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rogram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8C1DC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A705EA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QCP ID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A705EA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QC </w:t>
            </w:r>
            <w:r w:rsidR="008C1DC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A705EA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E26658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Pass / Fail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A705EA" w:rsidRDefault="00E26658" w:rsidP="00D3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Exception</w:t>
            </w:r>
            <w:r w:rsidR="00A705E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Comment</w:t>
            </w: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88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88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88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56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05EA" w:rsidRPr="00D26556" w:rsidTr="00E26658">
        <w:trPr>
          <w:trHeight w:val="288"/>
        </w:trPr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05EA" w:rsidRPr="00E75152" w:rsidRDefault="00A705EA" w:rsidP="00E7515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4C5D86" w:rsidRDefault="004C5D86" w:rsidP="00790691">
      <w:pPr>
        <w:rPr>
          <w:rFonts w:ascii="Arial" w:hAnsi="Arial" w:cs="Arial"/>
          <w:sz w:val="8"/>
          <w:szCs w:val="8"/>
        </w:rPr>
      </w:pPr>
    </w:p>
    <w:p w:rsidR="00E26658" w:rsidRDefault="00E26658" w:rsidP="00554BEB">
      <w:pPr>
        <w:jc w:val="center"/>
        <w:outlineLvl w:val="0"/>
        <w:rPr>
          <w:b/>
          <w:noProof/>
        </w:rPr>
      </w:pPr>
    </w:p>
    <w:p w:rsidR="00074EA8" w:rsidRDefault="00E26658" w:rsidP="00E26658">
      <w:pPr>
        <w:outlineLvl w:val="0"/>
        <w:rPr>
          <w:b/>
          <w:noProof/>
        </w:rPr>
      </w:pPr>
      <w:r>
        <w:rPr>
          <w:b/>
          <w:noProof/>
        </w:rPr>
        <w:t xml:space="preserve">      </w:t>
      </w:r>
      <w:r w:rsidR="00074EA8" w:rsidRPr="000977D5">
        <w:rPr>
          <w:rFonts w:ascii="Arial" w:hAnsi="Arial" w:cs="Arial"/>
          <w:b/>
          <w:noProof/>
        </w:rPr>
        <w:t>Release Version</w:t>
      </w:r>
      <w:r w:rsidR="00074EA8">
        <w:rPr>
          <w:b/>
          <w:noProof/>
        </w:rPr>
        <w:t>: _________________ (for system program</w:t>
      </w:r>
      <w:r w:rsidR="008871B1">
        <w:rPr>
          <w:b/>
          <w:noProof/>
        </w:rPr>
        <w:t>s</w:t>
      </w:r>
      <w:r w:rsidR="00074EA8">
        <w:rPr>
          <w:b/>
          <w:noProof/>
        </w:rPr>
        <w:t xml:space="preserve"> N/A may be appropriate)</w:t>
      </w:r>
    </w:p>
    <w:p w:rsidR="00074EA8" w:rsidRDefault="00074EA8" w:rsidP="00E26658">
      <w:pPr>
        <w:outlineLvl w:val="0"/>
        <w:rPr>
          <w:b/>
          <w:noProof/>
        </w:rPr>
      </w:pPr>
    </w:p>
    <w:p w:rsidR="00E26658" w:rsidRDefault="00074EA8" w:rsidP="00E26658">
      <w:pPr>
        <w:outlineLvl w:val="0"/>
        <w:rPr>
          <w:rFonts w:ascii="Arial" w:hAnsi="Arial" w:cs="Arial"/>
          <w:b/>
          <w:noProof/>
        </w:rPr>
      </w:pPr>
      <w:r>
        <w:rPr>
          <w:b/>
          <w:noProof/>
        </w:rPr>
        <w:t xml:space="preserve">       </w:t>
      </w:r>
      <w:r w:rsidR="00E26658">
        <w:rPr>
          <w:rFonts w:ascii="Arial" w:hAnsi="Arial" w:cs="Arial"/>
          <w:b/>
          <w:noProof/>
        </w:rPr>
        <w:t>Acceptance:</w:t>
      </w:r>
    </w:p>
    <w:p w:rsidR="004A010C" w:rsidRDefault="004A010C" w:rsidP="00E26658">
      <w:pPr>
        <w:outlineLvl w:val="0"/>
        <w:rPr>
          <w:rFonts w:ascii="Arial" w:hAnsi="Arial" w:cs="Arial"/>
          <w:b/>
          <w:noProof/>
        </w:rPr>
      </w:pPr>
    </w:p>
    <w:p w:rsidR="004A010C" w:rsidRPr="00E26658" w:rsidRDefault="004A010C" w:rsidP="00E26658">
      <w:pPr>
        <w:outlineLvl w:val="0"/>
        <w:rPr>
          <w:rFonts w:ascii="Arial" w:hAnsi="Arial" w:cs="Arial"/>
          <w:b/>
          <w:noProof/>
        </w:rPr>
      </w:pPr>
    </w:p>
    <w:tbl>
      <w:tblPr>
        <w:tblW w:w="13680" w:type="dxa"/>
        <w:jc w:val="center"/>
        <w:tblLook w:val="01E0" w:firstRow="1" w:lastRow="1" w:firstColumn="1" w:lastColumn="1" w:noHBand="0" w:noVBand="0"/>
      </w:tblPr>
      <w:tblGrid>
        <w:gridCol w:w="5201"/>
        <w:gridCol w:w="8479"/>
      </w:tblGrid>
      <w:tr w:rsidR="00E26658" w:rsidRPr="00E155E7" w:rsidTr="007066D9">
        <w:trPr>
          <w:jc w:val="center"/>
        </w:trPr>
        <w:tc>
          <w:tcPr>
            <w:tcW w:w="5201" w:type="dxa"/>
            <w:shd w:val="clear" w:color="auto" w:fill="auto"/>
          </w:tcPr>
          <w:p w:rsidR="00E26658" w:rsidRDefault="00E26658" w:rsidP="007066D9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TL Name</w:t>
            </w:r>
            <w:r w:rsidR="008C1DC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8C1DC5">
              <w:rPr>
                <w:rFonts w:ascii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sz w:val="18"/>
                <w:szCs w:val="18"/>
              </w:rPr>
              <w:t>rint):___________________________________</w:t>
            </w:r>
          </w:p>
        </w:tc>
        <w:tc>
          <w:tcPr>
            <w:tcW w:w="8479" w:type="dxa"/>
            <w:shd w:val="clear" w:color="auto" w:fill="auto"/>
          </w:tcPr>
          <w:p w:rsidR="00E26658" w:rsidRPr="00E155E7" w:rsidRDefault="00E26658" w:rsidP="007066D9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800F5">
              <w:rPr>
                <w:rFonts w:ascii="Arial" w:hAnsi="Arial" w:cs="Arial"/>
                <w:b/>
                <w:sz w:val="18"/>
                <w:szCs w:val="18"/>
              </w:rPr>
              <w:t>Signature: ____________________________________________     Date: _____________________</w:t>
            </w:r>
          </w:p>
        </w:tc>
      </w:tr>
    </w:tbl>
    <w:p w:rsidR="00E26658" w:rsidRDefault="00E26658" w:rsidP="00554BEB">
      <w:pPr>
        <w:jc w:val="center"/>
        <w:outlineLvl w:val="0"/>
        <w:rPr>
          <w:b/>
          <w:noProof/>
        </w:rPr>
      </w:pPr>
    </w:p>
    <w:p w:rsidR="001A63EF" w:rsidRDefault="001A63EF" w:rsidP="00554BEB">
      <w:pPr>
        <w:jc w:val="center"/>
        <w:outlineLvl w:val="0"/>
        <w:rPr>
          <w:b/>
          <w:noProof/>
        </w:rPr>
      </w:pPr>
    </w:p>
    <w:p w:rsidR="001A63EF" w:rsidRPr="001A63EF" w:rsidRDefault="001A63EF" w:rsidP="001A63EF">
      <w:pPr>
        <w:outlineLvl w:val="0"/>
        <w:rPr>
          <w:rFonts w:ascii="Arial" w:hAnsi="Arial" w:cs="Arial"/>
          <w:b/>
          <w:noProof/>
        </w:rPr>
      </w:pPr>
      <w:r>
        <w:rPr>
          <w:b/>
          <w:noProof/>
        </w:rPr>
        <w:t xml:space="preserve">      </w:t>
      </w:r>
      <w:r w:rsidRPr="001A63EF">
        <w:rPr>
          <w:rFonts w:ascii="Arial" w:hAnsi="Arial" w:cs="Arial"/>
          <w:b/>
          <w:noProof/>
        </w:rPr>
        <w:t>Deployment:</w:t>
      </w:r>
    </w:p>
    <w:p w:rsidR="00E26658" w:rsidRDefault="00E26658" w:rsidP="00554BEB">
      <w:pPr>
        <w:jc w:val="center"/>
        <w:outlineLvl w:val="0"/>
        <w:rPr>
          <w:b/>
          <w:noProof/>
        </w:rPr>
      </w:pPr>
    </w:p>
    <w:p w:rsidR="00103A23" w:rsidRDefault="00103A23" w:rsidP="00E26658">
      <w:pPr>
        <w:outlineLvl w:val="0"/>
        <w:rPr>
          <w:b/>
          <w:noProof/>
        </w:rPr>
      </w:pPr>
    </w:p>
    <w:tbl>
      <w:tblPr>
        <w:tblW w:w="13680" w:type="dxa"/>
        <w:jc w:val="center"/>
        <w:tblLook w:val="01E0" w:firstRow="1" w:lastRow="1" w:firstColumn="1" w:lastColumn="1" w:noHBand="0" w:noVBand="0"/>
      </w:tblPr>
      <w:tblGrid>
        <w:gridCol w:w="5201"/>
        <w:gridCol w:w="8479"/>
      </w:tblGrid>
      <w:tr w:rsidR="00103A23" w:rsidRPr="00E155E7" w:rsidTr="00D42B56">
        <w:trPr>
          <w:jc w:val="center"/>
        </w:trPr>
        <w:tc>
          <w:tcPr>
            <w:tcW w:w="5201" w:type="dxa"/>
            <w:shd w:val="clear" w:color="auto" w:fill="auto"/>
          </w:tcPr>
          <w:p w:rsidR="00103A23" w:rsidRDefault="00A51A41" w:rsidP="00A51A41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GL </w:t>
            </w:r>
            <w:r w:rsidR="00103A23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="008C1DC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03A23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8C1DC5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103A23">
              <w:rPr>
                <w:rFonts w:ascii="Arial" w:hAnsi="Arial" w:cs="Arial"/>
                <w:b/>
                <w:sz w:val="18"/>
                <w:szCs w:val="18"/>
              </w:rPr>
              <w:t xml:space="preserve">rint):___________________________________ </w:t>
            </w:r>
          </w:p>
        </w:tc>
        <w:tc>
          <w:tcPr>
            <w:tcW w:w="8479" w:type="dxa"/>
            <w:shd w:val="clear" w:color="auto" w:fill="auto"/>
          </w:tcPr>
          <w:p w:rsidR="00103A23" w:rsidRPr="00E155E7" w:rsidRDefault="00103A23" w:rsidP="000977D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F800F5">
              <w:rPr>
                <w:rFonts w:ascii="Arial" w:hAnsi="Arial" w:cs="Arial"/>
                <w:b/>
                <w:sz w:val="18"/>
                <w:szCs w:val="18"/>
              </w:rPr>
              <w:t>Signature: ___________________________________________</w:t>
            </w:r>
            <w:r w:rsidR="008871B1">
              <w:rPr>
                <w:rFonts w:ascii="Arial" w:hAnsi="Arial" w:cs="Arial"/>
                <w:b/>
                <w:sz w:val="18"/>
                <w:szCs w:val="18"/>
              </w:rPr>
              <w:t xml:space="preserve">_ </w:t>
            </w:r>
            <w:r w:rsidRPr="00F800F5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8871B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800F5">
              <w:rPr>
                <w:rFonts w:ascii="Arial" w:hAnsi="Arial" w:cs="Arial"/>
                <w:b/>
                <w:sz w:val="18"/>
                <w:szCs w:val="18"/>
              </w:rPr>
              <w:t>Date: _____________________</w:t>
            </w:r>
          </w:p>
        </w:tc>
      </w:tr>
    </w:tbl>
    <w:p w:rsidR="00E26658" w:rsidRDefault="00D91CCC" w:rsidP="000977D5">
      <w:pPr>
        <w:outlineLvl w:val="0"/>
        <w:rPr>
          <w:b/>
          <w:noProof/>
        </w:rPr>
      </w:pPr>
      <w:r>
        <w:rPr>
          <w:b/>
          <w:noProof/>
        </w:rPr>
        <w:br w:type="page"/>
      </w:r>
    </w:p>
    <w:p w:rsidR="00C813E5" w:rsidRPr="00D242F8" w:rsidRDefault="00C813E5" w:rsidP="00554BEB">
      <w:pPr>
        <w:jc w:val="center"/>
        <w:outlineLvl w:val="0"/>
        <w:rPr>
          <w:rFonts w:ascii="Arial" w:hAnsi="Arial" w:cs="Arial"/>
          <w:b/>
          <w:noProof/>
        </w:rPr>
      </w:pPr>
      <w:r w:rsidRPr="00D242F8">
        <w:rPr>
          <w:rFonts w:ascii="Arial" w:hAnsi="Arial" w:cs="Arial"/>
          <w:b/>
          <w:noProof/>
        </w:rPr>
        <w:lastRenderedPageBreak/>
        <w:t>HISTORY OF REVISIONS</w:t>
      </w:r>
    </w:p>
    <w:p w:rsidR="00C813E5" w:rsidRPr="00D242F8" w:rsidRDefault="00C813E5" w:rsidP="00C813E5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W w:w="12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2430"/>
        <w:gridCol w:w="6660"/>
      </w:tblGrid>
      <w:tr w:rsidR="00C813E5" w:rsidRPr="00D242F8" w:rsidTr="00BE269C">
        <w:trPr>
          <w:cantSplit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3E5" w:rsidRPr="00D242F8" w:rsidRDefault="00C813E5" w:rsidP="0050516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242F8">
              <w:rPr>
                <w:rFonts w:ascii="Arial" w:hAnsi="Arial" w:cs="Arial"/>
                <w:b/>
              </w:rPr>
              <w:t>Effective 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3E5" w:rsidRPr="00D242F8" w:rsidRDefault="00272700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3E5" w:rsidRPr="00D242F8" w:rsidRDefault="00C813E5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242F8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3E5" w:rsidRPr="00D242F8" w:rsidRDefault="00C813E5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242F8">
              <w:rPr>
                <w:rFonts w:ascii="Arial" w:hAnsi="Arial" w:cs="Arial"/>
                <w:b/>
              </w:rPr>
              <w:t>Description of Changes</w:t>
            </w:r>
          </w:p>
        </w:tc>
      </w:tr>
      <w:tr w:rsidR="000777AA" w:rsidRPr="00D242F8" w:rsidTr="00BE269C"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7AA" w:rsidRPr="00D242F8" w:rsidRDefault="000777AA" w:rsidP="0050516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 to EDMS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7AA" w:rsidRDefault="000777A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7AA" w:rsidRDefault="000977D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Greg Campbell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7D5" w:rsidRPr="00BE269C" w:rsidRDefault="000977D5" w:rsidP="00BE269C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</w:rPr>
            </w:pPr>
            <w:r w:rsidRPr="00BE269C">
              <w:rPr>
                <w:rFonts w:ascii="Arial" w:hAnsi="Arial" w:cs="Arial"/>
              </w:rPr>
              <w:t>Changed title of template to match revised SOP.</w:t>
            </w:r>
          </w:p>
          <w:p w:rsidR="00436FD0" w:rsidRPr="00BE269C" w:rsidRDefault="00436FD0" w:rsidP="00BE269C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</w:rPr>
            </w:pPr>
            <w:r w:rsidRPr="00BE269C">
              <w:rPr>
                <w:rFonts w:ascii="Arial" w:hAnsi="Arial" w:cs="Arial"/>
              </w:rPr>
              <w:t>Added section to capture version(s) being released.</w:t>
            </w:r>
          </w:p>
          <w:p w:rsidR="000777AA" w:rsidRPr="00BE269C" w:rsidRDefault="000977D5" w:rsidP="00BE269C">
            <w:pPr>
              <w:pStyle w:val="ListParagraph"/>
              <w:numPr>
                <w:ilvl w:val="0"/>
                <w:numId w:val="1"/>
              </w:numPr>
              <w:spacing w:before="60" w:after="60"/>
              <w:contextualSpacing w:val="0"/>
              <w:rPr>
                <w:rFonts w:ascii="Arial" w:hAnsi="Arial" w:cs="Arial"/>
              </w:rPr>
            </w:pPr>
            <w:r w:rsidRPr="00BE269C">
              <w:rPr>
                <w:rFonts w:ascii="Arial" w:hAnsi="Arial" w:cs="Arial"/>
              </w:rPr>
              <w:t>Removed duplicate and unnecessary information for deployment signature.</w:t>
            </w:r>
          </w:p>
        </w:tc>
      </w:tr>
      <w:tr w:rsidR="00C813E5" w:rsidRPr="00D242F8" w:rsidTr="00BE269C">
        <w:trPr>
          <w:cantSplit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3E5" w:rsidRPr="00D242F8" w:rsidRDefault="000777AA" w:rsidP="0050516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19-Apr-2017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3E5" w:rsidRPr="00D242F8" w:rsidRDefault="0052187A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3E5" w:rsidRPr="00D242F8" w:rsidRDefault="00F800F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Greg Campbell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13E5" w:rsidRPr="00D242F8" w:rsidRDefault="00C813E5">
            <w:pPr>
              <w:spacing w:before="60" w:after="60"/>
              <w:rPr>
                <w:rFonts w:ascii="Arial" w:hAnsi="Arial" w:cs="Arial"/>
              </w:rPr>
            </w:pPr>
            <w:r w:rsidRPr="00D242F8">
              <w:rPr>
                <w:rFonts w:ascii="Arial" w:hAnsi="Arial" w:cs="Arial"/>
              </w:rPr>
              <w:t xml:space="preserve">New </w:t>
            </w:r>
            <w:r w:rsidR="00D242F8" w:rsidRPr="00D242F8">
              <w:rPr>
                <w:rFonts w:ascii="Arial" w:hAnsi="Arial" w:cs="Arial"/>
              </w:rPr>
              <w:t>t</w:t>
            </w:r>
            <w:r w:rsidRPr="00D242F8">
              <w:rPr>
                <w:rFonts w:ascii="Arial" w:hAnsi="Arial" w:cs="Arial"/>
              </w:rPr>
              <w:t xml:space="preserve">emplate. </w:t>
            </w:r>
          </w:p>
        </w:tc>
      </w:tr>
    </w:tbl>
    <w:p w:rsidR="00C813E5" w:rsidRPr="00D242F8" w:rsidRDefault="00C813E5" w:rsidP="00C813E5">
      <w:pPr>
        <w:rPr>
          <w:rFonts w:ascii="Arial" w:hAnsi="Arial" w:cs="Arial"/>
        </w:rPr>
      </w:pPr>
    </w:p>
    <w:p w:rsidR="00C813E5" w:rsidRPr="00D242F8" w:rsidRDefault="00C813E5" w:rsidP="00C813E5">
      <w:pPr>
        <w:rPr>
          <w:rFonts w:ascii="Arial" w:hAnsi="Arial" w:cs="Arial"/>
          <w:sz w:val="18"/>
          <w:szCs w:val="18"/>
        </w:rPr>
      </w:pPr>
    </w:p>
    <w:sectPr w:rsidR="00C813E5" w:rsidRPr="00D242F8" w:rsidSect="00053B64">
      <w:headerReference w:type="default" r:id="rId7"/>
      <w:footerReference w:type="default" r:id="rId8"/>
      <w:type w:val="continuous"/>
      <w:pgSz w:w="15840" w:h="12240" w:orient="landscape" w:code="1"/>
      <w:pgMar w:top="1080" w:right="720" w:bottom="108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EA8" w:rsidRDefault="00CD4EA8">
      <w:r>
        <w:separator/>
      </w:r>
    </w:p>
  </w:endnote>
  <w:endnote w:type="continuationSeparator" w:id="0">
    <w:p w:rsidR="00CD4EA8" w:rsidRDefault="00CD4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1CCC" w:rsidRDefault="00D91CCC" w:rsidP="00D91CCC">
    <w:pPr>
      <w:pStyle w:val="Footer"/>
      <w:tabs>
        <w:tab w:val="clear" w:pos="4320"/>
        <w:tab w:val="clear" w:pos="8640"/>
        <w:tab w:val="left" w:pos="129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  <w:t xml:space="preserve">Page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  \* MERGEFORMAT </w:instrText>
    </w:r>
    <w:r>
      <w:rPr>
        <w:rFonts w:ascii="Arial" w:hAnsi="Arial" w:cs="Arial"/>
        <w:sz w:val="18"/>
        <w:szCs w:val="18"/>
      </w:rPr>
      <w:fldChar w:fldCharType="separate"/>
    </w:r>
    <w:r w:rsidR="00674C8A">
      <w:rPr>
        <w:rFonts w:ascii="Arial" w:hAnsi="Arial" w:cs="Arial"/>
        <w:noProof/>
        <w:sz w:val="18"/>
        <w:szCs w:val="18"/>
      </w:rPr>
      <w:t>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SECTIONPAGES   \* MERGEFORMAT </w:instrText>
    </w:r>
    <w:r>
      <w:rPr>
        <w:rFonts w:ascii="Arial" w:hAnsi="Arial" w:cs="Arial"/>
        <w:sz w:val="18"/>
        <w:szCs w:val="18"/>
      </w:rPr>
      <w:fldChar w:fldCharType="separate"/>
    </w:r>
    <w:r w:rsidR="00CD4EA8">
      <w:rPr>
        <w:rFonts w:ascii="Arial" w:hAnsi="Arial" w:cs="Arial"/>
        <w:noProof/>
        <w:sz w:val="18"/>
        <w:szCs w:val="18"/>
      </w:rPr>
      <w:t>2</w:t>
    </w:r>
    <w:r>
      <w:rPr>
        <w:rFonts w:ascii="Arial" w:hAnsi="Arial" w:cs="Arial"/>
        <w:sz w:val="18"/>
        <w:szCs w:val="18"/>
      </w:rPr>
      <w:fldChar w:fldCharType="end"/>
    </w:r>
  </w:p>
  <w:p w:rsidR="00D91CCC" w:rsidRPr="000764F1" w:rsidRDefault="00D91CCC" w:rsidP="00D91CCC">
    <w:pPr>
      <w:pStyle w:val="Footer"/>
      <w:tabs>
        <w:tab w:val="clear" w:pos="4320"/>
        <w:tab w:val="clear" w:pos="8640"/>
      </w:tabs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CONFIDENTIAL INFORMATION</w:t>
    </w:r>
  </w:p>
  <w:p w:rsidR="00D91CCC" w:rsidRDefault="00D91CCC" w:rsidP="00D91CCC">
    <w:pPr>
      <w:pStyle w:val="Footer"/>
      <w:tabs>
        <w:tab w:val="clear" w:pos="4320"/>
        <w:tab w:val="clear" w:pos="8640"/>
      </w:tabs>
      <w:jc w:val="center"/>
    </w:pPr>
    <w:r w:rsidRPr="000764F1">
      <w:rPr>
        <w:rStyle w:val="PageNumber"/>
        <w:rFonts w:ascii="Arial" w:hAnsi="Arial" w:cs="Arial"/>
        <w:sz w:val="18"/>
        <w:szCs w:val="18"/>
      </w:rPr>
      <w:t>Gilead Sciences, Inc</w:t>
    </w:r>
    <w:r w:rsidR="00272700">
      <w:rPr>
        <w:rStyle w:val="PageNumber"/>
        <w:rFonts w:ascii="Arial" w:hAnsi="Arial" w:cs="Arial"/>
        <w:sz w:val="18"/>
        <w:szCs w:val="18"/>
      </w:rPr>
      <w:t>.</w:t>
    </w:r>
    <w:r w:rsidRPr="000764F1">
      <w:rPr>
        <w:rStyle w:val="PageNumber"/>
        <w:rFonts w:ascii="Arial" w:hAnsi="Arial" w:cs="Arial"/>
        <w:sz w:val="18"/>
        <w:szCs w:val="18"/>
      </w:rPr>
      <w:t xml:space="preserve"> • </w:t>
    </w:r>
    <w:smartTag w:uri="urn:schemas-microsoft-com:office:smarttags" w:element="place">
      <w:smartTag w:uri="urn:schemas-microsoft-com:office:smarttags" w:element="City">
        <w:r w:rsidRPr="000764F1">
          <w:rPr>
            <w:rStyle w:val="PageNumber"/>
            <w:rFonts w:ascii="Arial" w:hAnsi="Arial" w:cs="Arial"/>
            <w:sz w:val="18"/>
            <w:szCs w:val="18"/>
          </w:rPr>
          <w:t>Foster City</w:t>
        </w:r>
      </w:smartTag>
      <w:r w:rsidRPr="000764F1">
        <w:rPr>
          <w:rStyle w:val="PageNumber"/>
          <w:rFonts w:ascii="Arial" w:hAnsi="Arial" w:cs="Arial"/>
          <w:sz w:val="18"/>
          <w:szCs w:val="18"/>
        </w:rPr>
        <w:t xml:space="preserve">, </w:t>
      </w:r>
      <w:smartTag w:uri="urn:schemas-microsoft-com:office:smarttags" w:element="State">
        <w:r w:rsidRPr="000764F1">
          <w:rPr>
            <w:rStyle w:val="PageNumber"/>
            <w:rFonts w:ascii="Arial" w:hAnsi="Arial" w:cs="Arial"/>
            <w:sz w:val="18"/>
            <w:szCs w:val="18"/>
          </w:rPr>
          <w:t>CA</w:t>
        </w:r>
      </w:smartTag>
      <w:r w:rsidRPr="000764F1">
        <w:rPr>
          <w:rStyle w:val="PageNumber"/>
          <w:rFonts w:ascii="Arial" w:hAnsi="Arial" w:cs="Arial"/>
          <w:sz w:val="18"/>
          <w:szCs w:val="18"/>
        </w:rPr>
        <w:t xml:space="preserve">  </w:t>
      </w:r>
      <w:smartTag w:uri="urn:schemas-microsoft-com:office:smarttags" w:element="PostalCode">
        <w:r w:rsidRPr="000764F1">
          <w:rPr>
            <w:rStyle w:val="PageNumber"/>
            <w:rFonts w:ascii="Arial" w:hAnsi="Arial" w:cs="Arial"/>
            <w:sz w:val="18"/>
            <w:szCs w:val="18"/>
          </w:rPr>
          <w:t>94404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EA8" w:rsidRDefault="00CD4EA8">
      <w:r>
        <w:separator/>
      </w:r>
    </w:p>
  </w:footnote>
  <w:footnote w:type="continuationSeparator" w:id="0">
    <w:p w:rsidR="00CD4EA8" w:rsidRDefault="00CD4E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6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46"/>
      <w:gridCol w:w="6044"/>
      <w:gridCol w:w="3690"/>
    </w:tblGrid>
    <w:tr w:rsidR="00D91CCC" w:rsidTr="000977D5">
      <w:trPr>
        <w:cantSplit/>
        <w:trHeight w:hRule="exact" w:val="720"/>
        <w:jc w:val="center"/>
      </w:trPr>
      <w:tc>
        <w:tcPr>
          <w:tcW w:w="3946" w:type="dxa"/>
          <w:vAlign w:val="center"/>
        </w:tcPr>
        <w:p w:rsidR="00D91CCC" w:rsidRDefault="00531FEC" w:rsidP="005C280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A01AF29" wp14:editId="7DA97ACD">
                <wp:extent cx="1554480" cy="381000"/>
                <wp:effectExtent l="0" t="0" r="7620" b="0"/>
                <wp:docPr id="1" name="Picture 1" descr="gile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ile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4" w:type="dxa"/>
          <w:vAlign w:val="center"/>
        </w:tcPr>
        <w:p w:rsidR="00504768" w:rsidRPr="00D242F8" w:rsidRDefault="00081676" w:rsidP="005C280A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Utility</w:t>
          </w:r>
          <w:r w:rsidR="00074EA8">
            <w:rPr>
              <w:rFonts w:ascii="Arial" w:hAnsi="Arial" w:cs="Arial"/>
              <w:b/>
            </w:rPr>
            <w:t xml:space="preserve"> and System</w:t>
          </w:r>
          <w:r>
            <w:rPr>
              <w:rFonts w:ascii="Arial" w:hAnsi="Arial" w:cs="Arial"/>
              <w:b/>
            </w:rPr>
            <w:t xml:space="preserve"> Program Acceptance T</w:t>
          </w:r>
          <w:r w:rsidRPr="00081676">
            <w:rPr>
              <w:rFonts w:ascii="Arial" w:hAnsi="Arial" w:cs="Arial"/>
              <w:b/>
            </w:rPr>
            <w:t>emplate</w:t>
          </w:r>
        </w:p>
      </w:tc>
      <w:tc>
        <w:tcPr>
          <w:tcW w:w="3690" w:type="dxa"/>
          <w:vAlign w:val="center"/>
        </w:tcPr>
        <w:p w:rsidR="00D91CCC" w:rsidRPr="00155F22" w:rsidRDefault="00F800F5" w:rsidP="00F800F5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GT-27043</w:t>
          </w:r>
          <w:r w:rsidR="00D91CCC">
            <w:rPr>
              <w:rFonts w:ascii="Arial" w:hAnsi="Arial" w:cs="Arial"/>
              <w:b/>
            </w:rPr>
            <w:t>A</w:t>
          </w:r>
          <w:r w:rsidR="0052187A">
            <w:rPr>
              <w:rFonts w:ascii="Arial" w:hAnsi="Arial" w:cs="Arial"/>
              <w:b/>
            </w:rPr>
            <w:t xml:space="preserve"> (</w:t>
          </w:r>
          <w:r w:rsidR="000777AA">
            <w:rPr>
              <w:rFonts w:ascii="Arial" w:hAnsi="Arial" w:cs="Arial"/>
              <w:b/>
            </w:rPr>
            <w:t>2</w:t>
          </w:r>
          <w:r w:rsidR="0052187A">
            <w:rPr>
              <w:rFonts w:ascii="Arial" w:hAnsi="Arial" w:cs="Arial"/>
              <w:b/>
            </w:rPr>
            <w:t>.0)</w:t>
          </w:r>
        </w:p>
      </w:tc>
    </w:tr>
  </w:tbl>
  <w:p w:rsidR="00D91CCC" w:rsidRPr="000777AA" w:rsidRDefault="00D91CCC" w:rsidP="000777AA">
    <w:pPr>
      <w:pStyle w:val="Header"/>
      <w:jc w:val="center"/>
      <w:rPr>
        <w:rFonts w:ascii="Arial" w:hAnsi="Arial" w:cs="Arial"/>
        <w:b/>
        <w:color w:val="FF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343F"/>
    <w:multiLevelType w:val="hybridMultilevel"/>
    <w:tmpl w:val="272E7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A8"/>
    <w:rsid w:val="000030D1"/>
    <w:rsid w:val="00003D4F"/>
    <w:rsid w:val="00053B64"/>
    <w:rsid w:val="0005756C"/>
    <w:rsid w:val="0007105B"/>
    <w:rsid w:val="00074EA8"/>
    <w:rsid w:val="000764F1"/>
    <w:rsid w:val="000777AA"/>
    <w:rsid w:val="00081676"/>
    <w:rsid w:val="000977D5"/>
    <w:rsid w:val="000B785F"/>
    <w:rsid w:val="000D27C9"/>
    <w:rsid w:val="000E2E38"/>
    <w:rsid w:val="001025D5"/>
    <w:rsid w:val="00103A23"/>
    <w:rsid w:val="00113A11"/>
    <w:rsid w:val="00123AAD"/>
    <w:rsid w:val="00141330"/>
    <w:rsid w:val="0015774D"/>
    <w:rsid w:val="001667B6"/>
    <w:rsid w:val="0017019D"/>
    <w:rsid w:val="001808E4"/>
    <w:rsid w:val="001A63EF"/>
    <w:rsid w:val="001D76B9"/>
    <w:rsid w:val="001F4431"/>
    <w:rsid w:val="002045E8"/>
    <w:rsid w:val="00230D4C"/>
    <w:rsid w:val="002405F7"/>
    <w:rsid w:val="00241F75"/>
    <w:rsid w:val="00272700"/>
    <w:rsid w:val="002762E9"/>
    <w:rsid w:val="002830D0"/>
    <w:rsid w:val="00285D11"/>
    <w:rsid w:val="002C7C42"/>
    <w:rsid w:val="003064FF"/>
    <w:rsid w:val="003A55EE"/>
    <w:rsid w:val="003E4807"/>
    <w:rsid w:val="003F7D11"/>
    <w:rsid w:val="00436FD0"/>
    <w:rsid w:val="004534FE"/>
    <w:rsid w:val="00466222"/>
    <w:rsid w:val="00481FEF"/>
    <w:rsid w:val="004A010C"/>
    <w:rsid w:val="004C5D86"/>
    <w:rsid w:val="004D1938"/>
    <w:rsid w:val="004F147A"/>
    <w:rsid w:val="0050035B"/>
    <w:rsid w:val="00502A7A"/>
    <w:rsid w:val="00504768"/>
    <w:rsid w:val="0050516B"/>
    <w:rsid w:val="0052187A"/>
    <w:rsid w:val="00531FEC"/>
    <w:rsid w:val="00554BEB"/>
    <w:rsid w:val="005B2BA1"/>
    <w:rsid w:val="005C280A"/>
    <w:rsid w:val="00600769"/>
    <w:rsid w:val="006111D1"/>
    <w:rsid w:val="0064159C"/>
    <w:rsid w:val="006647E3"/>
    <w:rsid w:val="00674C8A"/>
    <w:rsid w:val="006A05B2"/>
    <w:rsid w:val="00713DF8"/>
    <w:rsid w:val="00727638"/>
    <w:rsid w:val="00790691"/>
    <w:rsid w:val="007C4169"/>
    <w:rsid w:val="008871B1"/>
    <w:rsid w:val="00896E65"/>
    <w:rsid w:val="008C1DC5"/>
    <w:rsid w:val="008E39B8"/>
    <w:rsid w:val="008E5AF6"/>
    <w:rsid w:val="008F191C"/>
    <w:rsid w:val="009075CD"/>
    <w:rsid w:val="00931547"/>
    <w:rsid w:val="009523A1"/>
    <w:rsid w:val="00965C18"/>
    <w:rsid w:val="00975498"/>
    <w:rsid w:val="009F5486"/>
    <w:rsid w:val="00A054D2"/>
    <w:rsid w:val="00A51A41"/>
    <w:rsid w:val="00A705EA"/>
    <w:rsid w:val="00A84113"/>
    <w:rsid w:val="00AB28F4"/>
    <w:rsid w:val="00AD5C83"/>
    <w:rsid w:val="00B518A6"/>
    <w:rsid w:val="00B66219"/>
    <w:rsid w:val="00B9082F"/>
    <w:rsid w:val="00BD5131"/>
    <w:rsid w:val="00BE269C"/>
    <w:rsid w:val="00C54C0C"/>
    <w:rsid w:val="00C562BA"/>
    <w:rsid w:val="00C6577F"/>
    <w:rsid w:val="00C813E5"/>
    <w:rsid w:val="00C8463A"/>
    <w:rsid w:val="00CB6CEE"/>
    <w:rsid w:val="00CD4EA8"/>
    <w:rsid w:val="00D1638F"/>
    <w:rsid w:val="00D242F8"/>
    <w:rsid w:val="00D26556"/>
    <w:rsid w:val="00D36AFB"/>
    <w:rsid w:val="00D40F99"/>
    <w:rsid w:val="00D52908"/>
    <w:rsid w:val="00D91CCC"/>
    <w:rsid w:val="00E1516B"/>
    <w:rsid w:val="00E155E7"/>
    <w:rsid w:val="00E2211A"/>
    <w:rsid w:val="00E26658"/>
    <w:rsid w:val="00E75152"/>
    <w:rsid w:val="00EC5461"/>
    <w:rsid w:val="00F00044"/>
    <w:rsid w:val="00F06459"/>
    <w:rsid w:val="00F26018"/>
    <w:rsid w:val="00F36929"/>
    <w:rsid w:val="00F41371"/>
    <w:rsid w:val="00F800F5"/>
    <w:rsid w:val="00F959CF"/>
    <w:rsid w:val="00FE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98432A28-FD35-48A4-9263-87605775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67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67B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66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A05B2"/>
  </w:style>
  <w:style w:type="paragraph" w:styleId="BalloonText">
    <w:name w:val="Balloon Text"/>
    <w:basedOn w:val="Normal"/>
    <w:semiHidden/>
    <w:rsid w:val="00D2655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85D11"/>
    <w:rPr>
      <w:sz w:val="16"/>
      <w:szCs w:val="16"/>
    </w:rPr>
  </w:style>
  <w:style w:type="paragraph" w:styleId="CommentText">
    <w:name w:val="annotation text"/>
    <w:basedOn w:val="Normal"/>
    <w:semiHidden/>
    <w:rsid w:val="00285D1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85D11"/>
    <w:rPr>
      <w:b/>
      <w:bCs/>
    </w:rPr>
  </w:style>
  <w:style w:type="paragraph" w:styleId="Revision">
    <w:name w:val="Revision"/>
    <w:hidden/>
    <w:uiPriority w:val="99"/>
    <w:semiHidden/>
    <w:rsid w:val="00D5290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jgcsnsvmg12\ctxshare\XA7PRD\Homes\cchowthi\Downloads\FRM-02060%20Utility%20and%20System%20Program%20Acceptance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FRM-02060 Utility and System Program Acceptance Template (1).dotx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Protocol:</vt:lpstr>
    </vt:vector>
  </TitlesOfParts>
  <Company>Gilead Sciences, Inc.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Protocol:</dc:title>
  <dc:creator>Christal Chowthi (Contractor)</dc:creator>
  <cp:lastModifiedBy>Christal Chowthi (Contractor)</cp:lastModifiedBy>
  <cp:revision>1</cp:revision>
  <cp:lastPrinted>2011-12-09T18:49:00Z</cp:lastPrinted>
  <dcterms:created xsi:type="dcterms:W3CDTF">2021-10-26T15:58:00Z</dcterms:created>
  <dcterms:modified xsi:type="dcterms:W3CDTF">2021-10-26T16:00:00Z</dcterms:modified>
</cp:coreProperties>
</file>